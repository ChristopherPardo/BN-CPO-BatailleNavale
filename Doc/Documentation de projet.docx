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9127AB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4F521F" w:rsidP="00ED50C4">
      <w:pPr>
        <w:pStyle w:val="Help"/>
        <w:jc w:val="center"/>
      </w:pPr>
      <w:r w:rsidRPr="0067729D">
        <w:t>Illustration</w: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fr-CH"/>
                              </w:rPr>
                              <w:t>Pardo,Christopher</w:t>
                            </w:r>
                            <w:proofErr w:type="spellEnd"/>
                            <w:proofErr w:type="gramEnd"/>
                          </w:p>
                          <w:p w:rsidR="009127AB" w:rsidRPr="009127AB" w:rsidRDefault="009127AB" w:rsidP="009F6074">
                            <w:pPr>
                              <w:pStyle w:val="Help"/>
                              <w:jc w:val="center"/>
                              <w:rPr>
                                <w:lang w:val="fr-CH"/>
                              </w:rPr>
                            </w:pPr>
                            <w:r>
                              <w:rPr>
                                <w:lang w:val="fr-CH"/>
                              </w:rPr>
                              <w:t>Christopher.pardo@cpnv.ch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6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" filled="f" stroked="f">
                <v:textbox>
                  <w:txbxContent>
                    <w:p w:rsidR="004F521F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fr-CH"/>
                        </w:rPr>
                        <w:t>Pardo,Christopher</w:t>
                      </w:r>
                      <w:proofErr w:type="spellEnd"/>
                      <w:proofErr w:type="gramEnd"/>
                    </w:p>
                    <w:p w:rsidR="009127AB" w:rsidRPr="009127AB" w:rsidRDefault="009127AB" w:rsidP="009F6074">
                      <w:pPr>
                        <w:pStyle w:val="Help"/>
                        <w:jc w:val="center"/>
                        <w:rPr>
                          <w:lang w:val="fr-CH"/>
                        </w:rPr>
                      </w:pPr>
                      <w:r>
                        <w:rPr>
                          <w:lang w:val="fr-CH"/>
                        </w:rPr>
                        <w:t>Christopher.pardo@cpnv.ch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127AB" w:rsidP="00ED50C4">
                            <w:pPr>
                              <w:pStyle w:val="Help"/>
                              <w:jc w:val="center"/>
                            </w:pPr>
                            <w:r>
                              <w:t>SI-MI1a</w:t>
                            </w: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</w:p>
                          <w:p w:rsidR="004F521F" w:rsidRDefault="004F521F" w:rsidP="00ED50C4">
                            <w:pPr>
                              <w:pStyle w:val="Help"/>
                              <w:jc w:val="center"/>
                            </w:pPr>
                            <w:r w:rsidRPr="0067729D">
                              <w:t xml:space="preserve">Date </w:t>
                            </w:r>
                            <w:r>
                              <w:t xml:space="preserve">de </w:t>
                            </w:r>
                            <w:r w:rsidRPr="0067729D">
                              <w:t>création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127AB" w:rsidP="00ED50C4">
                      <w:pPr>
                        <w:pStyle w:val="Help"/>
                        <w:jc w:val="center"/>
                      </w:pPr>
                      <w:r>
                        <w:t>SI-MI1a</w:t>
                      </w: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</w:p>
                    <w:p w:rsidR="004F521F" w:rsidRDefault="004F521F" w:rsidP="00ED50C4">
                      <w:pPr>
                        <w:pStyle w:val="Help"/>
                        <w:jc w:val="center"/>
                      </w:pPr>
                      <w:r w:rsidRPr="0067729D">
                        <w:t xml:space="preserve">Date </w:t>
                      </w:r>
                      <w:r>
                        <w:t xml:space="preserve">de </w:t>
                      </w:r>
                      <w:r w:rsidRPr="0067729D">
                        <w:t>création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9127AB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F7649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9127AB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9127AB" w:rsidRDefault="009127AB">
      <w:pPr>
        <w:rPr>
          <w:i/>
          <w:iCs/>
          <w:color w:val="548DD4"/>
          <w:szCs w:val="14"/>
          <w:u w:val="single"/>
        </w:rPr>
      </w:pPr>
      <w:r>
        <w:rPr>
          <w:u w:val="single"/>
        </w:rPr>
        <w:br w:type="page"/>
      </w:r>
    </w:p>
    <w:p w:rsidR="00C930E9" w:rsidRPr="0040128D" w:rsidRDefault="00C930E9" w:rsidP="00CF39A8">
      <w:pPr>
        <w:pStyle w:val="Help"/>
        <w:rPr>
          <w:b/>
        </w:rPr>
      </w:pPr>
    </w:p>
    <w:p w:rsidR="007C53D3" w:rsidRDefault="001B7271" w:rsidP="00AE470C">
      <w:pPr>
        <w:pStyle w:val="Titre1"/>
      </w:pPr>
      <w:bookmarkStart w:id="0" w:name="_Toc2333847"/>
      <w:r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CF39A8" w:rsidRDefault="009127AB" w:rsidP="00CF39A8">
      <w:pPr>
        <w:pStyle w:val="Help"/>
      </w:pPr>
      <w:r>
        <w:t>Créer un jeu de bataille navale contre l’ordinateur avec grille fixe ou aléatoire en C</w:t>
      </w:r>
    </w:p>
    <w:p w:rsidR="007C53D3" w:rsidRDefault="007C53D3" w:rsidP="00AA0785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9127AB" w:rsidRPr="009127AB" w:rsidRDefault="009127AB" w:rsidP="009127AB">
      <w:r>
        <w:rPr>
          <w:noProof/>
          <w:lang w:val="fr-CH" w:eastAsia="fr-CH"/>
        </w:rPr>
        <w:drawing>
          <wp:inline distT="0" distB="0" distL="0" distR="0">
            <wp:extent cx="5657850" cy="231394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007" cy="233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70D" w:rsidRDefault="0083170D" w:rsidP="0083170D">
      <w:pPr>
        <w:pStyle w:val="Titre1"/>
      </w:pPr>
      <w:bookmarkStart w:id="5" w:name="_Toc2333852"/>
      <w:r>
        <w:lastRenderedPageBreak/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43698D">
      <w:pPr>
        <w:pStyle w:val="Titre2"/>
      </w:pPr>
      <w:bookmarkStart w:id="8" w:name="_Toc2333853"/>
      <w:bookmarkEnd w:id="6"/>
      <w:bookmarkEnd w:id="7"/>
      <w:r>
        <w:t>Use cases et scénarios</w:t>
      </w:r>
      <w:bookmarkEnd w:id="8"/>
    </w:p>
    <w:p w:rsidR="0043698D" w:rsidRDefault="004C1895" w:rsidP="0043698D">
      <w:pPr>
        <w:pStyle w:val="Help"/>
      </w:pPr>
      <w:r>
        <w:t>Les maquettes référencées par les scénarios sont fournies dans un document séparé</w:t>
      </w:r>
      <w:bookmarkStart w:id="9" w:name="_Toc2333857"/>
      <w:bookmarkStart w:id="10" w:name="_Toc71691012"/>
    </w:p>
    <w:p w:rsidR="0043698D" w:rsidRDefault="0043698D" w:rsidP="0043698D">
      <w:pPr>
        <w:pStyle w:val="Titre3"/>
      </w:pPr>
      <w:bookmarkStart w:id="11" w:name="_Toc428089"/>
      <w:r w:rsidRPr="004D3E93">
        <w:t>Apprendre à jouer</w:t>
      </w:r>
      <w:bookmarkEnd w:id="11"/>
    </w:p>
    <w:p w:rsidR="0043698D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2" w:name="_Toc428090"/>
      <w:r w:rsidRPr="0043698D">
        <w:rPr>
          <w:rStyle w:val="lev"/>
        </w:rPr>
        <w:t>Regarder l</w:t>
      </w:r>
      <w:bookmarkEnd w:id="12"/>
      <w:r w:rsidRPr="0043698D">
        <w:rPr>
          <w:rStyle w:val="lev"/>
        </w:rPr>
        <w:t>es règles</w:t>
      </w:r>
    </w:p>
    <w:p w:rsidR="0043698D" w:rsidRPr="0043698D" w:rsidRDefault="0043698D" w:rsidP="0043698D"/>
    <w:p w:rsidR="0043698D" w:rsidRDefault="00A92A6A" w:rsidP="0043698D">
      <w:pPr>
        <w:pStyle w:val="Titre3"/>
      </w:pPr>
      <w:bookmarkStart w:id="13" w:name="_Toc428092"/>
      <w:r>
        <w:t>Jouer</w:t>
      </w:r>
      <w:bookmarkEnd w:id="13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4" w:name="_Toc428093"/>
      <w:r w:rsidRPr="0043698D">
        <w:rPr>
          <w:rStyle w:val="lev"/>
        </w:rPr>
        <w:t>Gagner contre l’ordinateur</w:t>
      </w:r>
      <w:bookmarkEnd w:id="14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5" w:name="_Toc428094"/>
      <w:r w:rsidRPr="0043698D">
        <w:rPr>
          <w:rStyle w:val="lev"/>
        </w:rPr>
        <w:t>Perdre contre l’ordinateur</w:t>
      </w:r>
      <w:bookmarkEnd w:id="15"/>
    </w:p>
    <w:p w:rsidR="00D51DB3" w:rsidRDefault="0043698D" w:rsidP="00D51DB3">
      <w:pPr>
        <w:pStyle w:val="Titre4"/>
        <w:rPr>
          <w:rStyle w:val="lev"/>
        </w:rPr>
      </w:pPr>
      <w:bookmarkStart w:id="16" w:name="_Toc428096"/>
      <w:r w:rsidRPr="0043698D">
        <w:rPr>
          <w:rStyle w:val="lev"/>
        </w:rPr>
        <w:t>Tirer</w:t>
      </w:r>
      <w:bookmarkEnd w:id="16"/>
      <w:r w:rsidR="00D51DB3">
        <w:rPr>
          <w:rStyle w:val="lev"/>
        </w:rPr>
        <w:t>, à l’eau, touché et coulé</w:t>
      </w:r>
    </w:p>
    <w:p w:rsidR="00D51DB3" w:rsidRPr="00D51DB3" w:rsidRDefault="00D51DB3" w:rsidP="00D51DB3">
      <w:pPr>
        <w:rPr>
          <w:rStyle w:val="lev"/>
        </w:rPr>
      </w:pPr>
    </w:p>
    <w:p w:rsidR="0043698D" w:rsidRPr="0043698D" w:rsidRDefault="0043698D" w:rsidP="0043698D">
      <w:r>
        <w:t xml:space="preserve"> </w:t>
      </w:r>
    </w:p>
    <w:p w:rsidR="0043698D" w:rsidRDefault="0043698D" w:rsidP="0043698D">
      <w:pPr>
        <w:pStyle w:val="Titre3"/>
      </w:pPr>
      <w:bookmarkStart w:id="17" w:name="_Toc428097"/>
      <w:r>
        <w:t>Placer les bateaux</w:t>
      </w:r>
      <w:bookmarkEnd w:id="17"/>
    </w:p>
    <w:p w:rsidR="0043698D" w:rsidRPr="0043698D" w:rsidRDefault="0043698D" w:rsidP="0043698D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8" w:name="_Toc428098"/>
      <w:r w:rsidRPr="0043698D">
        <w:rPr>
          <w:rStyle w:val="lev"/>
        </w:rPr>
        <w:t>Choisir une position pour les bateaux</w:t>
      </w:r>
      <w:bookmarkEnd w:id="18"/>
    </w:p>
    <w:p w:rsidR="00C97839" w:rsidRDefault="0043698D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rStyle w:val="lev"/>
        </w:rPr>
      </w:pPr>
      <w:bookmarkStart w:id="19" w:name="_Toc428099"/>
      <w:r w:rsidRPr="0043698D">
        <w:rPr>
          <w:rStyle w:val="lev"/>
        </w:rPr>
        <w:t>L’ordinateur des positionne aléatoirement les bateaux</w:t>
      </w:r>
      <w:bookmarkEnd w:id="19"/>
    </w:p>
    <w:p w:rsidR="00C97839" w:rsidRDefault="00C97839" w:rsidP="00C97839">
      <w:pPr>
        <w:rPr>
          <w:rStyle w:val="lev"/>
          <w:b w:val="0"/>
        </w:rPr>
      </w:pPr>
      <w:r>
        <w:rPr>
          <w:rStyle w:val="lev"/>
        </w:rPr>
        <w:br w:type="page"/>
      </w:r>
    </w:p>
    <w:p w:rsidR="00C97839" w:rsidRPr="00C97839" w:rsidRDefault="00C97839" w:rsidP="00C97839">
      <w:pPr>
        <w:pStyle w:val="Titre3"/>
        <w:keepLines/>
        <w:numPr>
          <w:ilvl w:val="0"/>
          <w:numId w:val="0"/>
        </w:numPr>
        <w:spacing w:before="40" w:line="259" w:lineRule="auto"/>
        <w:ind w:left="284"/>
        <w:rPr>
          <w:b w:val="0"/>
          <w:bCs/>
        </w:rPr>
      </w:pPr>
    </w:p>
    <w:p w:rsidR="00B80C20" w:rsidRDefault="00B80C20" w:rsidP="00B80C20"/>
    <w:p w:rsidR="00A92A6A" w:rsidRDefault="00A92A6A" w:rsidP="00A92A6A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021"/>
        <w:gridCol w:w="3021"/>
      </w:tblGrid>
      <w:tr w:rsidR="00A92A6A" w:rsidTr="00FF6F7D">
        <w:tc>
          <w:tcPr>
            <w:tcW w:w="9060" w:type="dxa"/>
            <w:gridSpan w:val="3"/>
            <w:shd w:val="clear" w:color="auto" w:fill="4472C4" w:themeFill="accent1"/>
          </w:tcPr>
          <w:p w:rsidR="00A92A6A" w:rsidRDefault="00A92A6A" w:rsidP="00D51DB3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D51DB3">
              <w:rPr>
                <w:b/>
              </w:rPr>
              <w:t>-</w:t>
            </w:r>
            <w:r w:rsidR="00A9199C">
              <w:rPr>
                <w:b/>
              </w:rPr>
              <w:t>T-AL-C</w:t>
            </w:r>
          </w:p>
        </w:tc>
      </w:tr>
      <w:tr w:rsidR="00A92A6A" w:rsidTr="006A77EB">
        <w:tc>
          <w:tcPr>
            <w:tcW w:w="3018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A92A6A" w:rsidRPr="00682D0A" w:rsidRDefault="00A92A6A" w:rsidP="00FF6F7D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 w:rsidRPr="00A92A6A">
              <w:t>Lancer</w:t>
            </w:r>
            <w:r>
              <w:t xml:space="preserve"> le code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L’ordinateur lance le programme et affiche les actions possibles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1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dessine la grille et me demande une case où tirer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>
            <w:r>
              <w:t>Entrer la valeur « A3 »</w:t>
            </w:r>
          </w:p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>
            <w:r>
              <w:t>Le programme affiche « À l’eau »</w:t>
            </w:r>
          </w:p>
        </w:tc>
      </w:tr>
      <w:tr w:rsidR="00A92A6A" w:rsidTr="006A77EB">
        <w:tc>
          <w:tcPr>
            <w:tcW w:w="3018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2A6A" w:rsidP="00FF6F7D"/>
        </w:tc>
        <w:tc>
          <w:tcPr>
            <w:tcW w:w="3021" w:type="dxa"/>
            <w:shd w:val="clear" w:color="auto" w:fill="auto"/>
          </w:tcPr>
          <w:p w:rsidR="00A92A6A" w:rsidRPr="00A92A6A" w:rsidRDefault="00A9199C" w:rsidP="00A9199C">
            <w:r>
              <w:t xml:space="preserve">Le programme </w:t>
            </w:r>
            <w:r w:rsidR="00D84CAC">
              <w:t xml:space="preserve">affiche </w:t>
            </w:r>
            <w:r>
              <w:t>la grille avec un point en « A3 » et demande où tirer</w:t>
            </w:r>
          </w:p>
        </w:tc>
      </w:tr>
      <w:tr w:rsidR="00D84CAC" w:rsidTr="006A77EB">
        <w:tc>
          <w:tcPr>
            <w:tcW w:w="3018" w:type="dxa"/>
            <w:shd w:val="clear" w:color="auto" w:fill="auto"/>
          </w:tcPr>
          <w:p w:rsidR="00D84CAC" w:rsidRPr="00A92A6A" w:rsidRDefault="00D84CAC" w:rsidP="00D84CAC">
            <w:r>
              <w:t>Entrer la valeur « D1 »</w:t>
            </w:r>
          </w:p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shd w:val="clear" w:color="auto" w:fill="auto"/>
          </w:tcPr>
          <w:p w:rsidR="00D84CAC" w:rsidRPr="00A92A6A" w:rsidRDefault="00D84CAC" w:rsidP="00D84CAC">
            <w:r>
              <w:t>Le programme affiche « Touché »</w:t>
            </w:r>
          </w:p>
        </w:tc>
      </w:tr>
      <w:tr w:rsidR="00D84CAC" w:rsidTr="006A77EB">
        <w:tc>
          <w:tcPr>
            <w:tcW w:w="3018" w:type="dxa"/>
            <w:tcBorders>
              <w:bottom w:val="single" w:sz="4" w:space="0" w:color="auto"/>
            </w:tcBorders>
            <w:shd w:val="clear" w:color="auto" w:fill="auto"/>
          </w:tcPr>
          <w:p w:rsidR="00D84CAC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/>
        </w:tc>
        <w:tc>
          <w:tcPr>
            <w:tcW w:w="3021" w:type="dxa"/>
            <w:tcBorders>
              <w:bottom w:val="single" w:sz="4" w:space="0" w:color="auto"/>
            </w:tcBorders>
            <w:shd w:val="clear" w:color="auto" w:fill="auto"/>
          </w:tcPr>
          <w:p w:rsidR="00D84CAC" w:rsidRPr="00A92A6A" w:rsidRDefault="00D84CAC" w:rsidP="00D84CAC">
            <w:r>
              <w:t xml:space="preserve">Le programme affiche </w:t>
            </w:r>
            <w:r w:rsidR="0096438F">
              <w:t>la grille avec un « X »</w:t>
            </w:r>
            <w:r>
              <w:t xml:space="preserve"> en « D1 » et demande où tirer</w:t>
            </w:r>
          </w:p>
        </w:tc>
      </w:tr>
      <w:tr w:rsidR="0096438F" w:rsidTr="006A77EB">
        <w:tc>
          <w:tcPr>
            <w:tcW w:w="30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Pr="00A92A6A" w:rsidRDefault="0096438F" w:rsidP="0096438F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438F" w:rsidRDefault="0096438F" w:rsidP="00D84CAC"/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>
            <w:r>
              <w:t>Entrer la valeur  « G1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Les cases « D1 » « E1 » « F1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« Touché Coulé »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A96EA4" w:rsidP="00A96EA4"/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Pr="00A92A6A" w:rsidRDefault="00A96EA4" w:rsidP="00A96EA4">
            <w:r>
              <w:t>Le programme affiche la grille avec un « * »</w:t>
            </w:r>
            <w:r w:rsidR="00FC2B89">
              <w:t xml:space="preserve"> en </w:t>
            </w:r>
            <w:r>
              <w:t>« D1 »</w:t>
            </w:r>
            <w:r w:rsidR="00FC2B89">
              <w:t xml:space="preserve"> </w:t>
            </w:r>
            <w:r>
              <w:t xml:space="preserve">« </w:t>
            </w:r>
            <w:r w:rsidR="00FC2B89">
              <w:t>E</w:t>
            </w:r>
            <w:r>
              <w:t>1 »</w:t>
            </w:r>
            <w:r w:rsidR="00FC2B89">
              <w:t xml:space="preserve"> </w:t>
            </w:r>
            <w:r>
              <w:t>« </w:t>
            </w:r>
            <w:r w:rsidR="00673497">
              <w:t>G</w:t>
            </w:r>
            <w:r>
              <w:t>1 »</w:t>
            </w:r>
            <w:r w:rsidR="00FC2B89">
              <w:t xml:space="preserve"> </w:t>
            </w:r>
            <w:r>
              <w:t>« F1»</w:t>
            </w:r>
            <w:r w:rsidR="00FC2B89">
              <w:t xml:space="preserve"> </w:t>
            </w:r>
            <w:r>
              <w:t>et demande où tirer</w:t>
            </w:r>
          </w:p>
        </w:tc>
      </w:tr>
      <w:tr w:rsidR="00A96EA4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Entrer la valeur « E2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A96EA4">
            <w:r>
              <w:t>Le case « E2 » a déjà été visée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6EA4" w:rsidRDefault="00FC2B89" w:rsidP="00FC2B89">
            <w:r>
              <w:t>Le programme affiche « </w:t>
            </w:r>
            <w:r w:rsidRPr="00FC2B89">
              <w:t>Vous ne p</w:t>
            </w:r>
            <w:r>
              <w:t>ouvez pas tirer 2 fois sur la mê</w:t>
            </w:r>
            <w:r w:rsidRPr="00FC2B89">
              <w:t>me case</w:t>
            </w:r>
            <w:r>
              <w:t xml:space="preserve"> » et </w:t>
            </w:r>
            <w:r w:rsidR="00673497">
              <w:t xml:space="preserve">redemande où titrer </w:t>
            </w:r>
          </w:p>
        </w:tc>
      </w:tr>
      <w:tr w:rsidR="00673497" w:rsidTr="006A77EB">
        <w:tc>
          <w:tcPr>
            <w:tcW w:w="30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673497" w:rsidP="00673497">
            <w:r>
              <w:t>Entrer la valeur « B6 »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Pr="00A92A6A" w:rsidRDefault="00673497" w:rsidP="00673497">
            <w:r>
              <w:t>Les cases « D1 » « E1 » « F1 » « G1 » « B7 » « B8 » « G7 » « H7 » ont déjà été touché</w:t>
            </w:r>
          </w:p>
        </w:tc>
        <w:tc>
          <w:tcPr>
            <w:tcW w:w="30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73497" w:rsidRDefault="00251169" w:rsidP="00673497">
            <w:r>
              <w:t>Le programme affiche «</w:t>
            </w:r>
            <w:r w:rsidR="00A222D4">
              <w:t xml:space="preserve"> Touché coulé » « </w:t>
            </w:r>
            <w:r>
              <w:t xml:space="preserve"> victoire » et demande d’entrer une touche pour fermer le programme</w:t>
            </w:r>
          </w:p>
        </w:tc>
      </w:tr>
    </w:tbl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p w:rsidR="00A92A6A" w:rsidRDefault="00A92A6A" w:rsidP="00B80C2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9"/>
        <w:gridCol w:w="3020"/>
        <w:gridCol w:w="3021"/>
      </w:tblGrid>
      <w:tr w:rsidR="00C97839" w:rsidTr="00B61862">
        <w:tc>
          <w:tcPr>
            <w:tcW w:w="9060" w:type="dxa"/>
            <w:gridSpan w:val="3"/>
            <w:shd w:val="clear" w:color="auto" w:fill="4472C4" w:themeFill="accent1"/>
          </w:tcPr>
          <w:p w:rsidR="00C97839" w:rsidRDefault="00C97839" w:rsidP="00C97839">
            <w:pPr>
              <w:jc w:val="center"/>
              <w:rPr>
                <w:b/>
              </w:rPr>
            </w:pPr>
          </w:p>
        </w:tc>
      </w:tr>
      <w:tr w:rsidR="00B80C20" w:rsidTr="00C97839">
        <w:tc>
          <w:tcPr>
            <w:tcW w:w="3019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lastRenderedPageBreak/>
              <w:t>Action</w:t>
            </w:r>
          </w:p>
        </w:tc>
        <w:tc>
          <w:tcPr>
            <w:tcW w:w="3020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Condition</w:t>
            </w:r>
          </w:p>
        </w:tc>
        <w:tc>
          <w:tcPr>
            <w:tcW w:w="3021" w:type="dxa"/>
            <w:shd w:val="clear" w:color="auto" w:fill="4472C4" w:themeFill="accent1"/>
          </w:tcPr>
          <w:p w:rsidR="00B80C20" w:rsidRPr="00682D0A" w:rsidRDefault="00B80C20" w:rsidP="00395AC3">
            <w:pPr>
              <w:rPr>
                <w:b/>
              </w:rPr>
            </w:pPr>
            <w:r>
              <w:rPr>
                <w:b/>
              </w:rPr>
              <w:t>Réaction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Lance</w:t>
            </w:r>
            <w:r w:rsidR="00A92A6A">
              <w:t>r</w:t>
            </w:r>
            <w:r>
              <w:t xml:space="preserve"> le code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L’ordinateur lance le programme et affiche les actions possibles</w:t>
            </w:r>
          </w:p>
        </w:tc>
      </w:tr>
      <w:tr w:rsidR="00B80C20" w:rsidTr="00C97839">
        <w:tc>
          <w:tcPr>
            <w:tcW w:w="3019" w:type="dxa"/>
          </w:tcPr>
          <w:p w:rsidR="00B80C20" w:rsidRDefault="00A92A6A" w:rsidP="00395AC3">
            <w:r>
              <w:t>Entrer la valeur « 3</w:t>
            </w:r>
            <w:r w:rsidR="00B80C20">
              <w:t> »</w:t>
            </w:r>
          </w:p>
        </w:tc>
        <w:tc>
          <w:tcPr>
            <w:tcW w:w="3020" w:type="dxa"/>
          </w:tcPr>
          <w:p w:rsidR="00B80C20" w:rsidRDefault="00B80C20" w:rsidP="00395AC3"/>
        </w:tc>
        <w:tc>
          <w:tcPr>
            <w:tcW w:w="3021" w:type="dxa"/>
          </w:tcPr>
          <w:p w:rsidR="00B80C20" w:rsidRDefault="00B80C20" w:rsidP="00395AC3">
            <w:r>
              <w:t>Le programme dessine la grille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A3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A3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À l’eau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avez un bateau en C5</w:t>
            </w:r>
          </w:p>
        </w:tc>
        <w:tc>
          <w:tcPr>
            <w:tcW w:w="3021" w:type="dxa"/>
          </w:tcPr>
          <w:p w:rsidR="00B80C20" w:rsidRDefault="00B80C20" w:rsidP="00395AC3">
            <w:r>
              <w:t xml:space="preserve">Le programme tire sur la cases C5 et affiche « Touché en C5 » </w:t>
            </w:r>
            <w:r w:rsidRPr="00D5517C">
              <w:t>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B3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n’a pas de bateau en B3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D3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D3 et affiche « À l’eau en D3 »  et me demande une case où tirer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>
            <w:r>
              <w:t>Entrer la valeur « C3 »</w:t>
            </w:r>
          </w:p>
        </w:tc>
        <w:tc>
          <w:tcPr>
            <w:tcW w:w="3020" w:type="dxa"/>
          </w:tcPr>
          <w:p w:rsidR="00B80C20" w:rsidRDefault="00B80C20" w:rsidP="00395AC3">
            <w:r>
              <w:t>Le programme a un bateau en C3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affiche «  Touché »</w:t>
            </w:r>
          </w:p>
        </w:tc>
      </w:tr>
      <w:tr w:rsidR="00B80C20" w:rsidTr="00C97839">
        <w:tc>
          <w:tcPr>
            <w:tcW w:w="3019" w:type="dxa"/>
          </w:tcPr>
          <w:p w:rsidR="00B80C20" w:rsidRDefault="00B80C20" w:rsidP="00395AC3"/>
        </w:tc>
        <w:tc>
          <w:tcPr>
            <w:tcW w:w="3020" w:type="dxa"/>
          </w:tcPr>
          <w:p w:rsidR="00B80C20" w:rsidRDefault="00B80C20" w:rsidP="00395AC3">
            <w:r>
              <w:t>Vous n’avez pas de bateau en A1</w:t>
            </w:r>
          </w:p>
        </w:tc>
        <w:tc>
          <w:tcPr>
            <w:tcW w:w="3021" w:type="dxa"/>
          </w:tcPr>
          <w:p w:rsidR="00B80C20" w:rsidRDefault="00B80C20" w:rsidP="00395AC3">
            <w:r>
              <w:t>Le programme tire sur la cases A1 et affiche « À l’eau en A1 »  et me demande une case où tirer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Entrer la valeur « D3 »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 un bateau en D3 et toutes la parties du bateau ont été touchées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C97839">
        <w:tc>
          <w:tcPr>
            <w:tcW w:w="3019" w:type="dxa"/>
            <w:tcBorders>
              <w:bottom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Vous avez un bateau en B5</w:t>
            </w:r>
          </w:p>
        </w:tc>
        <w:tc>
          <w:tcPr>
            <w:tcW w:w="3021" w:type="dxa"/>
            <w:tcBorders>
              <w:bottom w:val="single" w:sz="4" w:space="0" w:color="auto"/>
            </w:tcBorders>
          </w:tcPr>
          <w:p w:rsidR="00B80C20" w:rsidRDefault="00B80C20" w:rsidP="00395AC3">
            <w:r>
              <w:t>Le programme tire sur la cases B5 et affiche « Toucher en B5 »  et me demande une case où tirer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>
            <w:pPr>
              <w:jc w:val="center"/>
            </w:pPr>
            <w:proofErr w:type="spellStart"/>
            <w:r>
              <w:t>etc</w:t>
            </w:r>
            <w:proofErr w:type="spellEnd"/>
          </w:p>
        </w:tc>
        <w:tc>
          <w:tcPr>
            <w:tcW w:w="30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80C20" w:rsidRDefault="00B80C20" w:rsidP="00395AC3"/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Entrer la valeur « E4 »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Il y a une bateau en E4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 Touché coulé»</w:t>
            </w:r>
          </w:p>
        </w:tc>
      </w:tr>
      <w:tr w:rsidR="00B80C20" w:rsidTr="0096438F">
        <w:tc>
          <w:tcPr>
            <w:tcW w:w="3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/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L’ordinateur n’a plus de bateaux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0C20" w:rsidRDefault="00B80C20" w:rsidP="00395AC3">
            <w:r>
              <w:t>Le programme affiche « gagné »</w:t>
            </w:r>
          </w:p>
        </w:tc>
      </w:tr>
    </w:tbl>
    <w:p w:rsidR="00B80C20" w:rsidRPr="00B80C20" w:rsidRDefault="00B80C20" w:rsidP="00B80C20"/>
    <w:p w:rsidR="00A14804" w:rsidRDefault="00A14804" w:rsidP="00AA0785">
      <w:pPr>
        <w:pStyle w:val="Titre2"/>
        <w:rPr>
          <w:i w:val="0"/>
          <w:iCs/>
        </w:rPr>
      </w:pPr>
      <w:r>
        <w:rPr>
          <w:i w:val="0"/>
          <w:iCs/>
        </w:rPr>
        <w:t>Modèle Conceptuel de Données</w:t>
      </w:r>
      <w:bookmarkEnd w:id="9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D16466" w:rsidRPr="00D16466" w:rsidRDefault="00AA0785" w:rsidP="00D16466">
      <w:pPr>
        <w:pStyle w:val="Titre2"/>
        <w:rPr>
          <w:i w:val="0"/>
          <w:iCs/>
        </w:rPr>
      </w:pPr>
      <w:bookmarkStart w:id="20" w:name="_Toc2333858"/>
      <w:r w:rsidRPr="00791020">
        <w:rPr>
          <w:i w:val="0"/>
          <w:iCs/>
        </w:rPr>
        <w:lastRenderedPageBreak/>
        <w:t>Stratégie de test</w:t>
      </w:r>
      <w:bookmarkEnd w:id="10"/>
      <w:bookmarkEnd w:id="20"/>
    </w:p>
    <w:p w:rsidR="00D16466" w:rsidRDefault="00C245BC" w:rsidP="0075083D">
      <w:pPr>
        <w:rPr>
          <w:rFonts w:cs="Arial"/>
          <w:szCs w:val="24"/>
        </w:rPr>
      </w:pPr>
      <w:r w:rsidRPr="00C245BC">
        <w:rPr>
          <w:rFonts w:cs="Arial"/>
          <w:szCs w:val="24"/>
        </w:rPr>
        <w:t xml:space="preserve">Les tests seront effectués sur </w:t>
      </w:r>
      <w:r>
        <w:rPr>
          <w:rFonts w:cs="Arial"/>
          <w:szCs w:val="24"/>
        </w:rPr>
        <w:t xml:space="preserve">un ordinateur sous </w:t>
      </w:r>
      <w:r w:rsidRPr="00C245BC">
        <w:rPr>
          <w:rFonts w:cs="Arial"/>
          <w:szCs w:val="24"/>
        </w:rPr>
        <w:t>windows10</w:t>
      </w:r>
      <w:r>
        <w:rPr>
          <w:rFonts w:cs="Arial"/>
          <w:szCs w:val="24"/>
        </w:rPr>
        <w:t>.</w:t>
      </w:r>
    </w:p>
    <w:p w:rsidR="00C245BC" w:rsidRDefault="00C245BC" w:rsidP="00D16466">
      <w:pPr>
        <w:rPr>
          <w:rFonts w:cs="Arial"/>
          <w:szCs w:val="24"/>
        </w:rPr>
      </w:pPr>
      <w:r w:rsidRPr="00C245BC">
        <w:rPr>
          <w:rFonts w:cs="Arial"/>
          <w:szCs w:val="24"/>
        </w:rPr>
        <w:t>Les test</w:t>
      </w:r>
      <w:r>
        <w:rPr>
          <w:rFonts w:cs="Arial"/>
          <w:szCs w:val="24"/>
        </w:rPr>
        <w:t>s</w:t>
      </w:r>
      <w:r w:rsidRPr="00C245BC">
        <w:rPr>
          <w:rFonts w:cs="Arial"/>
          <w:szCs w:val="24"/>
        </w:rPr>
        <w:t xml:space="preserve"> seront effectués</w:t>
      </w:r>
      <w:r>
        <w:rPr>
          <w:rFonts w:cs="Arial"/>
          <w:szCs w:val="24"/>
        </w:rPr>
        <w:t xml:space="preserve"> à chaque étape de la création du programme</w:t>
      </w:r>
      <w:r w:rsidR="00932E6C">
        <w:rPr>
          <w:rFonts w:cs="Arial"/>
          <w:szCs w:val="24"/>
        </w:rPr>
        <w:t xml:space="preserve"> par moi-même et mes camarades de classe</w:t>
      </w:r>
      <w:r>
        <w:rPr>
          <w:rFonts w:cs="Arial"/>
          <w:szCs w:val="24"/>
        </w:rPr>
        <w:t>.</w:t>
      </w:r>
    </w:p>
    <w:p w:rsidR="003D6170" w:rsidRPr="00932E6C" w:rsidRDefault="00932E6C" w:rsidP="00D16466">
      <w:pPr>
        <w:rPr>
          <w:rFonts w:cs="Arial"/>
          <w:szCs w:val="24"/>
        </w:rPr>
      </w:pPr>
      <w:r>
        <w:rPr>
          <w:rFonts w:cs="Arial"/>
          <w:szCs w:val="24"/>
        </w:rPr>
        <w:t>Les tests ne prendront pas en compte les performances ni l’</w:t>
      </w:r>
      <w:r w:rsidR="00E15805">
        <w:rPr>
          <w:rFonts w:cs="Arial"/>
          <w:szCs w:val="24"/>
        </w:rPr>
        <w:t>intégration</w:t>
      </w:r>
      <w:r>
        <w:rPr>
          <w:rFonts w:cs="Arial"/>
          <w:szCs w:val="24"/>
        </w:rPr>
        <w:t>.</w:t>
      </w:r>
    </w:p>
    <w:p w:rsidR="00CF39A8" w:rsidRDefault="00AA0785" w:rsidP="00AA0785">
      <w:pPr>
        <w:pStyle w:val="Titre2"/>
        <w:rPr>
          <w:i w:val="0"/>
          <w:iCs/>
        </w:rPr>
      </w:pPr>
      <w:bookmarkStart w:id="21" w:name="_Toc25553309"/>
      <w:bookmarkStart w:id="22" w:name="_Toc71691014"/>
      <w:bookmarkStart w:id="23" w:name="_Toc2333859"/>
      <w:r w:rsidRPr="00791020">
        <w:rPr>
          <w:i w:val="0"/>
          <w:iCs/>
        </w:rPr>
        <w:t>Budget</w:t>
      </w:r>
      <w:bookmarkEnd w:id="21"/>
      <w:bookmarkEnd w:id="22"/>
      <w:bookmarkEnd w:id="23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24" w:name="_Toc2333860"/>
      <w:r>
        <w:t>Implémentation</w:t>
      </w:r>
      <w:bookmarkEnd w:id="24"/>
    </w:p>
    <w:p w:rsidR="0024287C" w:rsidRDefault="0024287C" w:rsidP="00E42F56">
      <w:pPr>
        <w:pStyle w:val="Titre2"/>
        <w:rPr>
          <w:i w:val="0"/>
          <w:iCs/>
        </w:rPr>
      </w:pPr>
      <w:bookmarkStart w:id="25" w:name="_Toc2333861"/>
      <w:bookmarkStart w:id="26" w:name="_Toc25553317"/>
      <w:bookmarkStart w:id="27" w:name="_Toc71691022"/>
      <w:bookmarkStart w:id="28" w:name="_Ref254352701"/>
      <w:r>
        <w:rPr>
          <w:i w:val="0"/>
          <w:iCs/>
        </w:rPr>
        <w:t>Vue d’ensemble</w:t>
      </w:r>
      <w:bookmarkEnd w:id="25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9" w:name="_Toc2333862"/>
      <w:r>
        <w:rPr>
          <w:i w:val="0"/>
          <w:iCs/>
        </w:rPr>
        <w:t>Choix techniques</w:t>
      </w:r>
      <w:bookmarkEnd w:id="29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30" w:name="_Toc2333863"/>
      <w:r>
        <w:rPr>
          <w:i w:val="0"/>
          <w:iCs/>
        </w:rPr>
        <w:t>Modèle Logique de données</w:t>
      </w:r>
      <w:bookmarkEnd w:id="30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31" w:name="_Toc2333864"/>
      <w:r>
        <w:rPr>
          <w:i w:val="0"/>
          <w:iCs/>
        </w:rPr>
        <w:t>Points techniques spécifiques</w:t>
      </w:r>
      <w:bookmarkEnd w:id="3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lastRenderedPageBreak/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32" w:name="_Toc2333865"/>
      <w:r>
        <w:t>Point 1</w:t>
      </w:r>
      <w:bookmarkEnd w:id="32"/>
    </w:p>
    <w:p w:rsidR="009319BC" w:rsidRDefault="009319BC" w:rsidP="009319BC">
      <w:pPr>
        <w:pStyle w:val="Titre3"/>
      </w:pPr>
      <w:bookmarkStart w:id="33" w:name="_Toc2333866"/>
      <w:r>
        <w:t>Point 2</w:t>
      </w:r>
      <w:bookmarkEnd w:id="33"/>
    </w:p>
    <w:p w:rsidR="009319BC" w:rsidRPr="009319BC" w:rsidRDefault="009319BC" w:rsidP="009319BC">
      <w:pPr>
        <w:pStyle w:val="Titre3"/>
      </w:pPr>
      <w:bookmarkStart w:id="34" w:name="_Toc2333867"/>
      <w:r>
        <w:t>Point …</w:t>
      </w:r>
      <w:bookmarkEnd w:id="34"/>
    </w:p>
    <w:bookmarkEnd w:id="26"/>
    <w:bookmarkEnd w:id="27"/>
    <w:bookmarkEnd w:id="28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35" w:name="_Toc2333868"/>
      <w:r>
        <w:rPr>
          <w:i w:val="0"/>
          <w:iCs/>
        </w:rPr>
        <w:t>Livraisons</w:t>
      </w:r>
      <w:bookmarkEnd w:id="35"/>
    </w:p>
    <w:p w:rsidR="002F6E08" w:rsidRDefault="00D23E24" w:rsidP="002F6E08">
      <w:pPr>
        <w:pStyle w:val="Help"/>
      </w:pPr>
      <w:r>
        <w:t>Identification, date et raison de chaque livraison formelle effectuée au cours du projet.</w:t>
      </w:r>
    </w:p>
    <w:p w:rsidR="002F6E08" w:rsidRDefault="002F6E08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Default="00DB5732" w:rsidP="002F6E08">
      <w:pPr>
        <w:rPr>
          <w:color w:val="548DD4"/>
          <w:szCs w:val="14"/>
        </w:rPr>
      </w:pPr>
    </w:p>
    <w:p w:rsidR="00DB5732" w:rsidRPr="002F6E08" w:rsidRDefault="00DB5732" w:rsidP="002F6E08">
      <w:pPr>
        <w:rPr>
          <w:color w:val="548DD4"/>
          <w:szCs w:val="14"/>
        </w:rPr>
      </w:pPr>
    </w:p>
    <w:p w:rsidR="004D2F9B" w:rsidRDefault="004D2F9B" w:rsidP="004D2F9B">
      <w:pPr>
        <w:pStyle w:val="Titre1"/>
      </w:pPr>
      <w:bookmarkStart w:id="36" w:name="_Toc2333869"/>
      <w:bookmarkStart w:id="37" w:name="_Toc25553321"/>
      <w:bookmarkStart w:id="38" w:name="_Toc71691025"/>
      <w:r>
        <w:t>Tests</w:t>
      </w:r>
      <w:bookmarkEnd w:id="36"/>
    </w:p>
    <w:p w:rsidR="002F6E08" w:rsidRDefault="004D2F9B" w:rsidP="002F6E08">
      <w:pPr>
        <w:pStyle w:val="Titre2"/>
        <w:rPr>
          <w:i w:val="0"/>
          <w:iCs/>
        </w:rPr>
      </w:pPr>
      <w:bookmarkStart w:id="39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37"/>
      <w:r w:rsidR="0049659A" w:rsidRPr="00791020">
        <w:rPr>
          <w:i w:val="0"/>
          <w:iCs/>
        </w:rPr>
        <w:t>s effectués</w:t>
      </w:r>
      <w:bookmarkEnd w:id="38"/>
      <w:bookmarkEnd w:id="39"/>
    </w:p>
    <w:p w:rsidR="00490399" w:rsidRPr="00490399" w:rsidRDefault="00490399" w:rsidP="0049039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18"/>
        <w:gridCol w:w="3232"/>
        <w:gridCol w:w="2710"/>
      </w:tblGrid>
      <w:tr w:rsidR="00AD73D6" w:rsidTr="00AD73D6">
        <w:trPr>
          <w:trHeight w:val="611"/>
        </w:trPr>
        <w:tc>
          <w:tcPr>
            <w:tcW w:w="3118" w:type="dxa"/>
          </w:tcPr>
          <w:p w:rsidR="00AD73D6" w:rsidRDefault="00AD73D6" w:rsidP="00490399"/>
        </w:tc>
        <w:tc>
          <w:tcPr>
            <w:tcW w:w="3232" w:type="dxa"/>
          </w:tcPr>
          <w:p w:rsidR="00AD73D6" w:rsidRDefault="00AD73D6" w:rsidP="004B2AB3">
            <w:pPr>
              <w:jc w:val="center"/>
            </w:pPr>
            <w:r>
              <w:t>21.03.2019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  <w:tc>
          <w:tcPr>
            <w:tcW w:w="2710" w:type="dxa"/>
          </w:tcPr>
          <w:p w:rsidR="00AD73D6" w:rsidRDefault="00AD73D6" w:rsidP="004B2AB3">
            <w:pPr>
              <w:jc w:val="center"/>
            </w:pPr>
            <w:r>
              <w:t>01.04.2019</w:t>
            </w:r>
          </w:p>
          <w:p w:rsidR="00AD73D6" w:rsidRDefault="00AD73D6" w:rsidP="004B2AB3">
            <w:pPr>
              <w:jc w:val="center"/>
            </w:pPr>
            <w:r>
              <w:t>Christopher</w:t>
            </w:r>
          </w:p>
          <w:p w:rsidR="00AD73D6" w:rsidRDefault="00AD73D6" w:rsidP="004B2AB3">
            <w:pPr>
              <w:jc w:val="center"/>
            </w:pPr>
            <w:r>
              <w:t>Windows 10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Lancer le jeu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Menu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Grille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Quitter</w:t>
            </w:r>
          </w:p>
        </w:tc>
        <w:tc>
          <w:tcPr>
            <w:tcW w:w="3232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</w:t>
            </w:r>
          </w:p>
        </w:tc>
        <w:tc>
          <w:tcPr>
            <w:tcW w:w="3232" w:type="dxa"/>
            <w:shd w:val="clear" w:color="auto" w:fill="FF0000"/>
          </w:tcPr>
          <w:p w:rsidR="00AD73D6" w:rsidRDefault="00AD73D6" w:rsidP="005858C9">
            <w:pPr>
              <w:jc w:val="center"/>
            </w:pPr>
            <w:r>
              <w:t>KO</w:t>
            </w: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Tire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  <w:bookmarkStart w:id="40" w:name="_GoBack"/>
        <w:bookmarkEnd w:id="40"/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Bateaux aléatoire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Victoire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  <w:shd w:val="clear" w:color="auto" w:fill="92D050"/>
          </w:tcPr>
          <w:p w:rsidR="00AD73D6" w:rsidRDefault="00AD73D6" w:rsidP="005858C9">
            <w:pPr>
              <w:jc w:val="center"/>
            </w:pPr>
            <w:r>
              <w:t>OK</w:t>
            </w: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Défaite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  <w:tr w:rsidR="00AD73D6" w:rsidTr="00AD73D6">
        <w:tc>
          <w:tcPr>
            <w:tcW w:w="3118" w:type="dxa"/>
          </w:tcPr>
          <w:p w:rsidR="00AD73D6" w:rsidRDefault="00AD73D6" w:rsidP="00490399">
            <w:r>
              <w:t>Partie complète</w:t>
            </w:r>
          </w:p>
        </w:tc>
        <w:tc>
          <w:tcPr>
            <w:tcW w:w="3232" w:type="dxa"/>
            <w:shd w:val="clear" w:color="auto" w:fill="auto"/>
          </w:tcPr>
          <w:p w:rsidR="00AD73D6" w:rsidRDefault="00AD73D6" w:rsidP="005858C9">
            <w:pPr>
              <w:jc w:val="center"/>
            </w:pPr>
          </w:p>
        </w:tc>
        <w:tc>
          <w:tcPr>
            <w:tcW w:w="2710" w:type="dxa"/>
          </w:tcPr>
          <w:p w:rsidR="00AD73D6" w:rsidRDefault="00AD73D6" w:rsidP="005858C9">
            <w:pPr>
              <w:jc w:val="center"/>
            </w:pPr>
          </w:p>
        </w:tc>
      </w:tr>
    </w:tbl>
    <w:p w:rsidR="00490399" w:rsidRPr="00490399" w:rsidRDefault="00490399" w:rsidP="00490399"/>
    <w:p w:rsidR="00CF39A8" w:rsidRDefault="0049659A" w:rsidP="0049659A">
      <w:pPr>
        <w:pStyle w:val="Titre2"/>
        <w:rPr>
          <w:i w:val="0"/>
          <w:iCs/>
        </w:rPr>
      </w:pPr>
      <w:bookmarkStart w:id="41" w:name="_Toc25553322"/>
      <w:bookmarkStart w:id="42" w:name="_Toc71691026"/>
      <w:bookmarkStart w:id="43" w:name="_Toc2333871"/>
      <w:r w:rsidRPr="00791020">
        <w:rPr>
          <w:i w:val="0"/>
          <w:iCs/>
        </w:rPr>
        <w:t xml:space="preserve">Erreurs </w:t>
      </w:r>
      <w:bookmarkEnd w:id="41"/>
      <w:r w:rsidRPr="00791020">
        <w:rPr>
          <w:i w:val="0"/>
          <w:iCs/>
        </w:rPr>
        <w:t>restantes</w:t>
      </w:r>
      <w:bookmarkEnd w:id="42"/>
      <w:bookmarkEnd w:id="43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44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44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45" w:name="_Toc25553328"/>
      <w:bookmarkStart w:id="46" w:name="_Toc71703263"/>
      <w:bookmarkStart w:id="47" w:name="_Toc2333872"/>
      <w:r w:rsidRPr="0049659A">
        <w:t>C</w:t>
      </w:r>
      <w:bookmarkEnd w:id="45"/>
      <w:bookmarkEnd w:id="46"/>
      <w:r w:rsidR="00684B3D">
        <w:t>onclusions</w:t>
      </w:r>
      <w:bookmarkEnd w:id="47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lastRenderedPageBreak/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8" w:name="_Toc71703264"/>
      <w:bookmarkStart w:id="49" w:name="_Toc2333873"/>
      <w:r w:rsidRPr="0049659A">
        <w:t>A</w:t>
      </w:r>
      <w:bookmarkEnd w:id="48"/>
      <w:r w:rsidR="00684B3D">
        <w:t>nnexes</w:t>
      </w:r>
      <w:bookmarkEnd w:id="49"/>
    </w:p>
    <w:p w:rsidR="00CF39A8" w:rsidRDefault="00AA0785" w:rsidP="00AA0785">
      <w:pPr>
        <w:pStyle w:val="Titre2"/>
        <w:rPr>
          <w:i w:val="0"/>
          <w:iCs/>
        </w:rPr>
      </w:pPr>
      <w:bookmarkStart w:id="50" w:name="_Toc71703265"/>
      <w:bookmarkStart w:id="51" w:name="_Toc2333874"/>
      <w:r w:rsidRPr="00791020">
        <w:rPr>
          <w:i w:val="0"/>
          <w:iCs/>
        </w:rPr>
        <w:t>Sources – Bibliographie</w:t>
      </w:r>
      <w:bookmarkEnd w:id="50"/>
      <w:bookmarkEnd w:id="51"/>
    </w:p>
    <w:p w:rsidR="00DB5732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</w:t>
      </w:r>
    </w:p>
    <w:p w:rsidR="00DB5732" w:rsidRDefault="00DB5732" w:rsidP="00DB5732">
      <w:pPr>
        <w:rPr>
          <w:color w:val="548DD4"/>
          <w:szCs w:val="14"/>
        </w:rPr>
      </w:pPr>
      <w:r>
        <w:br w:type="page"/>
      </w:r>
    </w:p>
    <w:p w:rsidR="00CF39A8" w:rsidRDefault="00AA0785" w:rsidP="002A1DB5">
      <w:pPr>
        <w:pStyle w:val="Help"/>
      </w:pPr>
      <w:r w:rsidRPr="00791020">
        <w:lastRenderedPageBreak/>
        <w:t xml:space="preserve">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2" w:name="_Toc25553330"/>
      <w:bookmarkStart w:id="53" w:name="_Toc71703266"/>
      <w:bookmarkStart w:id="54" w:name="_Toc2333875"/>
      <w:r w:rsidRPr="00791020">
        <w:rPr>
          <w:i w:val="0"/>
          <w:iCs/>
        </w:rPr>
        <w:t xml:space="preserve">Journal de bord </w:t>
      </w:r>
      <w:bookmarkEnd w:id="52"/>
      <w:bookmarkEnd w:id="53"/>
      <w:r w:rsidR="00E109AA">
        <w:rPr>
          <w:i w:val="0"/>
          <w:iCs/>
        </w:rPr>
        <w:t>du projet</w:t>
      </w:r>
      <w:bookmarkEnd w:id="54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A53836" w:rsidP="00F53ED8">
            <w:r>
              <w:t>18.03.2019</w:t>
            </w:r>
          </w:p>
        </w:tc>
        <w:tc>
          <w:tcPr>
            <w:tcW w:w="7652" w:type="dxa"/>
          </w:tcPr>
          <w:p w:rsidR="00E109AA" w:rsidRDefault="00A53836" w:rsidP="00F53ED8">
            <w:r w:rsidRPr="00A53836">
              <w:t>Stratégie de test validée par le chef de projet</w:t>
            </w:r>
          </w:p>
        </w:tc>
      </w:tr>
      <w:tr w:rsidR="003D6170" w:rsidTr="002C6F74">
        <w:tc>
          <w:tcPr>
            <w:tcW w:w="1134" w:type="dxa"/>
          </w:tcPr>
          <w:p w:rsidR="003D6170" w:rsidRDefault="003D6170" w:rsidP="00F53ED8">
            <w:r>
              <w:t>18.03.2019</w:t>
            </w:r>
          </w:p>
        </w:tc>
        <w:tc>
          <w:tcPr>
            <w:tcW w:w="7652" w:type="dxa"/>
          </w:tcPr>
          <w:p w:rsidR="003D6170" w:rsidRPr="00A53836" w:rsidRDefault="003D6170" w:rsidP="00F53ED8">
            <w:r w:rsidRPr="003D6170">
              <w:t>Publication de la premièr</w:t>
            </w:r>
            <w:r w:rsidR="009F6074">
              <w:t>e version du document de projet</w:t>
            </w:r>
            <w:r w:rsidRPr="003D6170">
              <w:t xml:space="preserve"> dans le journal de bord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>
            <w:r>
              <w:t>21.03.2019</w:t>
            </w:r>
          </w:p>
        </w:tc>
        <w:tc>
          <w:tcPr>
            <w:tcW w:w="7652" w:type="dxa"/>
          </w:tcPr>
          <w:p w:rsidR="00CE6956" w:rsidRPr="003D6170" w:rsidRDefault="009F6074" w:rsidP="00F53ED8">
            <w:r>
              <w:t>Fin du sprint 3</w:t>
            </w:r>
          </w:p>
        </w:tc>
      </w:tr>
      <w:tr w:rsidR="00CE6956" w:rsidTr="002C6F74">
        <w:tc>
          <w:tcPr>
            <w:tcW w:w="1134" w:type="dxa"/>
          </w:tcPr>
          <w:p w:rsidR="00CE6956" w:rsidRDefault="000D2EFE" w:rsidP="00F53ED8">
            <w:r>
              <w:t>25.03.2019</w:t>
            </w:r>
          </w:p>
        </w:tc>
        <w:tc>
          <w:tcPr>
            <w:tcW w:w="7652" w:type="dxa"/>
          </w:tcPr>
          <w:p w:rsidR="00CE6956" w:rsidRPr="003D6170" w:rsidRDefault="000D2EFE" w:rsidP="00F53ED8">
            <w:r>
              <w:t>Fin bateau graphique(touché, coulé, à l’eau)</w:t>
            </w:r>
          </w:p>
        </w:tc>
      </w:tr>
      <w:tr w:rsidR="00CE6956" w:rsidTr="002C6F74">
        <w:tc>
          <w:tcPr>
            <w:tcW w:w="1134" w:type="dxa"/>
          </w:tcPr>
          <w:p w:rsidR="00CE6956" w:rsidRDefault="00A9199C" w:rsidP="00F53ED8">
            <w:r>
              <w:t>28.03.2019</w:t>
            </w:r>
          </w:p>
        </w:tc>
        <w:tc>
          <w:tcPr>
            <w:tcW w:w="7652" w:type="dxa"/>
          </w:tcPr>
          <w:p w:rsidR="00A9199C" w:rsidRPr="003D6170" w:rsidRDefault="00A9199C" w:rsidP="00F53ED8">
            <w:r>
              <w:t>Fin du l’implémentation du « coulé »</w:t>
            </w:r>
          </w:p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  <w:tr w:rsidR="00CE6956" w:rsidTr="002C6F74">
        <w:tc>
          <w:tcPr>
            <w:tcW w:w="1134" w:type="dxa"/>
          </w:tcPr>
          <w:p w:rsidR="00CE6956" w:rsidRDefault="00CE6956" w:rsidP="00F53ED8"/>
        </w:tc>
        <w:tc>
          <w:tcPr>
            <w:tcW w:w="7652" w:type="dxa"/>
          </w:tcPr>
          <w:p w:rsidR="00CE6956" w:rsidRPr="003D6170" w:rsidRDefault="00CE6956" w:rsidP="00F53ED8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6493" w:rsidRDefault="00F76493">
      <w:r>
        <w:separator/>
      </w:r>
    </w:p>
  </w:endnote>
  <w:endnote w:type="continuationSeparator" w:id="0">
    <w:p w:rsidR="00F76493" w:rsidRDefault="00F764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127AB">
    <w:pPr>
      <w:pStyle w:val="Pieddepage"/>
      <w:pBdr>
        <w:top w:val="single" w:sz="4" w:space="1" w:color="auto"/>
      </w:pBdr>
    </w:pPr>
    <w:r>
      <w:t xml:space="preserve">Christopher </w:t>
    </w:r>
    <w:proofErr w:type="spellStart"/>
    <w:r>
      <w:t>Pardo</w:t>
    </w:r>
    <w:proofErr w:type="spellEnd"/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AD73D6">
      <w:rPr>
        <w:rStyle w:val="Numrodepage"/>
        <w:noProof/>
      </w:rPr>
      <w:t>10</w:t>
    </w:r>
    <w:r w:rsidR="00DB2183">
      <w:rPr>
        <w:rStyle w:val="Numrodepage"/>
      </w:rPr>
      <w:fldChar w:fldCharType="end"/>
    </w:r>
    <w:r w:rsidR="00DB2183">
      <w:tab/>
    </w:r>
    <w:fldSimple w:instr=" SAVEDATE  \* MERGEFORMAT ">
      <w:r w:rsidR="00251169">
        <w:rPr>
          <w:noProof/>
        </w:rPr>
        <w:t>29/03/2019 09:34:00</w:t>
      </w:r>
    </w:fldSimple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6493" w:rsidRDefault="00F76493">
      <w:r>
        <w:separator/>
      </w:r>
    </w:p>
  </w:footnote>
  <w:footnote w:type="continuationSeparator" w:id="0">
    <w:p w:rsidR="00F76493" w:rsidRDefault="00F764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6956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3E35EC"/>
    <w:multiLevelType w:val="hybridMultilevel"/>
    <w:tmpl w:val="70481B7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7"/>
  </w:num>
  <w:num w:numId="4">
    <w:abstractNumId w:val="24"/>
  </w:num>
  <w:num w:numId="5">
    <w:abstractNumId w:val="17"/>
  </w:num>
  <w:num w:numId="6">
    <w:abstractNumId w:val="8"/>
  </w:num>
  <w:num w:numId="7">
    <w:abstractNumId w:val="19"/>
  </w:num>
  <w:num w:numId="8">
    <w:abstractNumId w:val="28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3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7"/>
  </w:num>
  <w:num w:numId="19">
    <w:abstractNumId w:val="21"/>
  </w:num>
  <w:num w:numId="20">
    <w:abstractNumId w:val="29"/>
  </w:num>
  <w:num w:numId="21">
    <w:abstractNumId w:val="18"/>
  </w:num>
  <w:num w:numId="22">
    <w:abstractNumId w:val="25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 w:numId="3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7AB"/>
    <w:rsid w:val="000108CB"/>
    <w:rsid w:val="00046B84"/>
    <w:rsid w:val="0005613A"/>
    <w:rsid w:val="000C2543"/>
    <w:rsid w:val="000C7908"/>
    <w:rsid w:val="000D2EFE"/>
    <w:rsid w:val="00106180"/>
    <w:rsid w:val="00124E46"/>
    <w:rsid w:val="0016354E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1169"/>
    <w:rsid w:val="00255A04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2F6E08"/>
    <w:rsid w:val="00300590"/>
    <w:rsid w:val="003328AE"/>
    <w:rsid w:val="00337744"/>
    <w:rsid w:val="00360243"/>
    <w:rsid w:val="00363640"/>
    <w:rsid w:val="00371ECE"/>
    <w:rsid w:val="00373E0A"/>
    <w:rsid w:val="00387E54"/>
    <w:rsid w:val="003D6170"/>
    <w:rsid w:val="003F2179"/>
    <w:rsid w:val="0040128D"/>
    <w:rsid w:val="00432F3D"/>
    <w:rsid w:val="0043698D"/>
    <w:rsid w:val="004502D9"/>
    <w:rsid w:val="00490399"/>
    <w:rsid w:val="0049659A"/>
    <w:rsid w:val="004B2AB3"/>
    <w:rsid w:val="004C1895"/>
    <w:rsid w:val="004C38FB"/>
    <w:rsid w:val="004D2F9B"/>
    <w:rsid w:val="004F521F"/>
    <w:rsid w:val="005143EF"/>
    <w:rsid w:val="00577704"/>
    <w:rsid w:val="005858C9"/>
    <w:rsid w:val="00591119"/>
    <w:rsid w:val="005B43CB"/>
    <w:rsid w:val="005E1E76"/>
    <w:rsid w:val="005F2769"/>
    <w:rsid w:val="006226C6"/>
    <w:rsid w:val="00641AD2"/>
    <w:rsid w:val="00647782"/>
    <w:rsid w:val="0066024C"/>
    <w:rsid w:val="006679E6"/>
    <w:rsid w:val="00673497"/>
    <w:rsid w:val="00682F47"/>
    <w:rsid w:val="00684B3D"/>
    <w:rsid w:val="006A77EB"/>
    <w:rsid w:val="006E2C58"/>
    <w:rsid w:val="006F2F14"/>
    <w:rsid w:val="00716E7F"/>
    <w:rsid w:val="00726EB7"/>
    <w:rsid w:val="0075083D"/>
    <w:rsid w:val="0075205B"/>
    <w:rsid w:val="0076568A"/>
    <w:rsid w:val="007676A0"/>
    <w:rsid w:val="00776513"/>
    <w:rsid w:val="00782186"/>
    <w:rsid w:val="00791020"/>
    <w:rsid w:val="00797537"/>
    <w:rsid w:val="007A2CC8"/>
    <w:rsid w:val="007C53D3"/>
    <w:rsid w:val="00810BC9"/>
    <w:rsid w:val="00811908"/>
    <w:rsid w:val="0083170D"/>
    <w:rsid w:val="008658D9"/>
    <w:rsid w:val="00895B96"/>
    <w:rsid w:val="008B1EAB"/>
    <w:rsid w:val="008D7200"/>
    <w:rsid w:val="009127AB"/>
    <w:rsid w:val="009319BC"/>
    <w:rsid w:val="00932E6C"/>
    <w:rsid w:val="0096438F"/>
    <w:rsid w:val="00992256"/>
    <w:rsid w:val="009C47F0"/>
    <w:rsid w:val="009E357E"/>
    <w:rsid w:val="009F6074"/>
    <w:rsid w:val="009F64CF"/>
    <w:rsid w:val="00A14804"/>
    <w:rsid w:val="00A222D4"/>
    <w:rsid w:val="00A3062E"/>
    <w:rsid w:val="00A53836"/>
    <w:rsid w:val="00A70F6A"/>
    <w:rsid w:val="00A9199C"/>
    <w:rsid w:val="00A92A6A"/>
    <w:rsid w:val="00A96EA4"/>
    <w:rsid w:val="00AA0785"/>
    <w:rsid w:val="00AD73D6"/>
    <w:rsid w:val="00AE470C"/>
    <w:rsid w:val="00B263B7"/>
    <w:rsid w:val="00B31079"/>
    <w:rsid w:val="00B557E4"/>
    <w:rsid w:val="00B673BB"/>
    <w:rsid w:val="00B80C20"/>
    <w:rsid w:val="00B92ED4"/>
    <w:rsid w:val="00B9358C"/>
    <w:rsid w:val="00BA0FF8"/>
    <w:rsid w:val="00BA734E"/>
    <w:rsid w:val="00C14FD8"/>
    <w:rsid w:val="00C245BC"/>
    <w:rsid w:val="00C315ED"/>
    <w:rsid w:val="00C505B1"/>
    <w:rsid w:val="00C85B1A"/>
    <w:rsid w:val="00C930E9"/>
    <w:rsid w:val="00C97839"/>
    <w:rsid w:val="00CA50EA"/>
    <w:rsid w:val="00CB3227"/>
    <w:rsid w:val="00CD19ED"/>
    <w:rsid w:val="00CD212A"/>
    <w:rsid w:val="00CE6956"/>
    <w:rsid w:val="00CF39A8"/>
    <w:rsid w:val="00D069EA"/>
    <w:rsid w:val="00D14A10"/>
    <w:rsid w:val="00D16466"/>
    <w:rsid w:val="00D23E24"/>
    <w:rsid w:val="00D51DB3"/>
    <w:rsid w:val="00D84CAC"/>
    <w:rsid w:val="00DA4CCB"/>
    <w:rsid w:val="00DB2183"/>
    <w:rsid w:val="00DB4900"/>
    <w:rsid w:val="00DB5732"/>
    <w:rsid w:val="00E109AA"/>
    <w:rsid w:val="00E15805"/>
    <w:rsid w:val="00E30CDF"/>
    <w:rsid w:val="00E42F56"/>
    <w:rsid w:val="00E63311"/>
    <w:rsid w:val="00ED3A54"/>
    <w:rsid w:val="00ED50C4"/>
    <w:rsid w:val="00F028FF"/>
    <w:rsid w:val="00F23BB2"/>
    <w:rsid w:val="00F4663F"/>
    <w:rsid w:val="00F53ED8"/>
    <w:rsid w:val="00F60B9F"/>
    <w:rsid w:val="00F67FC9"/>
    <w:rsid w:val="00F76493"/>
    <w:rsid w:val="00FC02AA"/>
    <w:rsid w:val="00FC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FC36097"/>
  <w14:defaultImageDpi w14:val="300"/>
  <w15:chartTrackingRefBased/>
  <w15:docId w15:val="{FFC06D58-CA41-4B90-BB43-1C2709CB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tabs>
        <w:tab w:val="clear" w:pos="716"/>
        <w:tab w:val="num" w:pos="432"/>
      </w:tabs>
      <w:spacing w:before="240" w:after="60"/>
      <w:ind w:left="432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qFormat/>
    <w:rsid w:val="004369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37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1re%20annee\Modules%20I-CT\ICT-431\Dossier%20de%20projet%20CPNV%20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41AD6-521E-4600-A4DD-24E86A95F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v9.dotx</Template>
  <TotalTime>668</TotalTime>
  <Pages>10</Pages>
  <Words>1572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10199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PARDO Christopher</dc:creator>
  <cp:keywords/>
  <cp:lastModifiedBy>PARDO Christopher</cp:lastModifiedBy>
  <cp:revision>35</cp:revision>
  <cp:lastPrinted>2004-09-01T12:58:00Z</cp:lastPrinted>
  <dcterms:created xsi:type="dcterms:W3CDTF">2019-03-15T10:01:00Z</dcterms:created>
  <dcterms:modified xsi:type="dcterms:W3CDTF">2019-04-01T07:27:00Z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